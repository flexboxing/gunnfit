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78618" w14:textId="77777777" w:rsidR="0038763E" w:rsidRDefault="00F54761" w:rsidP="00F54761">
      <w:pPr>
        <w:jc w:val="center"/>
        <w:rPr>
          <w:b/>
          <w:u w:val="single"/>
        </w:rPr>
      </w:pPr>
      <w:r w:rsidRPr="00F54761">
        <w:rPr>
          <w:b/>
          <w:u w:val="single"/>
        </w:rPr>
        <w:t>GUNNFIT 4-WEEK FIX YOUTUBE CLIPS</w:t>
      </w:r>
    </w:p>
    <w:p w14:paraId="1BC01F96" w14:textId="77777777" w:rsidR="00F54761" w:rsidRDefault="00F54761" w:rsidP="00F54761">
      <w:pPr>
        <w:jc w:val="center"/>
        <w:rPr>
          <w:b/>
          <w:u w:val="single"/>
        </w:rPr>
      </w:pPr>
    </w:p>
    <w:p w14:paraId="3488814E" w14:textId="77777777" w:rsidR="00E05911" w:rsidRDefault="00B43CE2" w:rsidP="00E05911">
      <w:r>
        <w:t>Machine Chest P</w:t>
      </w:r>
      <w:r w:rsidR="00F54761">
        <w:t>ress</w:t>
      </w:r>
      <w:r w:rsidR="00E05911">
        <w:t xml:space="preserve"> - </w:t>
      </w:r>
      <w:hyperlink r:id="rId5" w:history="1">
        <w:r w:rsidR="00E05911" w:rsidRPr="002547DE">
          <w:rPr>
            <w:rStyle w:val="Hyperlink"/>
          </w:rPr>
          <w:t>https://www.youtube.com/watch?v=xUm0BiZCWlQ</w:t>
        </w:r>
      </w:hyperlink>
    </w:p>
    <w:p w14:paraId="73D54F92" w14:textId="77777777" w:rsidR="00F54761" w:rsidRDefault="00F54761" w:rsidP="00F54761"/>
    <w:p w14:paraId="595A83C2" w14:textId="77777777" w:rsidR="00B43CE2" w:rsidRDefault="00B43CE2" w:rsidP="00B43CE2">
      <w:r>
        <w:t>Machine Rows</w:t>
      </w:r>
      <w:r w:rsidR="00E05911">
        <w:t xml:space="preserve"> - </w:t>
      </w:r>
      <w:r w:rsidR="002248AB" w:rsidRPr="002248AB">
        <w:t>https://www.youtube.com/watch?v=8MKGArS7w7c</w:t>
      </w:r>
    </w:p>
    <w:p w14:paraId="007D7CBA" w14:textId="77777777" w:rsidR="00B43CE2" w:rsidRDefault="00B43CE2" w:rsidP="00B43CE2"/>
    <w:p w14:paraId="6926977A" w14:textId="77777777" w:rsidR="00B43CE2" w:rsidRDefault="00B43CE2" w:rsidP="00B43CE2">
      <w:r>
        <w:t>Dumbbell Lateral Raise</w:t>
      </w:r>
      <w:r w:rsidR="002248AB">
        <w:t xml:space="preserve"> - </w:t>
      </w:r>
      <w:r w:rsidR="002248AB" w:rsidRPr="002248AB">
        <w:t>https://www.youtube.com/watch?v=3VcKaXpzqRo</w:t>
      </w:r>
    </w:p>
    <w:p w14:paraId="088E0E19" w14:textId="77777777" w:rsidR="00B43CE2" w:rsidRDefault="00B43CE2" w:rsidP="00B43CE2"/>
    <w:p w14:paraId="4CBF8DCD" w14:textId="77777777" w:rsidR="00B43CE2" w:rsidRDefault="00B43CE2" w:rsidP="00B43CE2">
      <w:r>
        <w:t>Machine Bicep Curls</w:t>
      </w:r>
      <w:r w:rsidR="002248AB">
        <w:t xml:space="preserve"> - </w:t>
      </w:r>
      <w:r w:rsidR="002248AB" w:rsidRPr="002248AB">
        <w:t>https://www.youtube.com/watch?v=M_uPvGrMx_o</w:t>
      </w:r>
    </w:p>
    <w:p w14:paraId="6BAFDE91" w14:textId="77777777" w:rsidR="00B43CE2" w:rsidRDefault="00B43CE2" w:rsidP="00B43CE2"/>
    <w:p w14:paraId="54FA4C7F" w14:textId="77777777" w:rsidR="00B43CE2" w:rsidRDefault="00B43CE2" w:rsidP="00B43CE2">
      <w:r>
        <w:t xml:space="preserve">Machine </w:t>
      </w:r>
      <w:proofErr w:type="spellStart"/>
      <w:r>
        <w:t>Tricep</w:t>
      </w:r>
      <w:proofErr w:type="spellEnd"/>
      <w:r>
        <w:t xml:space="preserve"> Extensions</w:t>
      </w:r>
      <w:r w:rsidR="002248AB">
        <w:t xml:space="preserve"> -  </w:t>
      </w:r>
      <w:hyperlink r:id="rId6" w:history="1">
        <w:r w:rsidR="002248AB" w:rsidRPr="002547DE">
          <w:rPr>
            <w:rStyle w:val="Hyperlink"/>
          </w:rPr>
          <w:t>https://www.youtube.com/watch?v=qCF_hG27jVU</w:t>
        </w:r>
      </w:hyperlink>
      <w:r w:rsidR="002248AB">
        <w:t xml:space="preserve"> or </w:t>
      </w:r>
      <w:hyperlink r:id="rId7" w:history="1">
        <w:r w:rsidR="002248AB" w:rsidRPr="002547DE">
          <w:rPr>
            <w:rStyle w:val="Hyperlink"/>
          </w:rPr>
          <w:t>https://www.youtube.com/watch?v=kJo3fiUgdV4</w:t>
        </w:r>
      </w:hyperlink>
      <w:r w:rsidR="002248AB">
        <w:t xml:space="preserve"> depending on what machine is available</w:t>
      </w:r>
    </w:p>
    <w:p w14:paraId="21558CAA" w14:textId="77777777" w:rsidR="00B43CE2" w:rsidRDefault="00B43CE2" w:rsidP="00B43CE2"/>
    <w:p w14:paraId="6A021824" w14:textId="77777777" w:rsidR="00B43CE2" w:rsidRDefault="00B43CE2" w:rsidP="00B43CE2">
      <w:r>
        <w:t>Max Effort Plank</w:t>
      </w:r>
      <w:r w:rsidR="002248AB">
        <w:t xml:space="preserve"> - </w:t>
      </w:r>
      <w:r w:rsidR="00C70293" w:rsidRPr="00C70293">
        <w:t>https://www.youtube.com/watch?v=pSHjTRCQxIw</w:t>
      </w:r>
    </w:p>
    <w:p w14:paraId="6D651ABB" w14:textId="77777777" w:rsidR="00B43CE2" w:rsidRDefault="00B43CE2" w:rsidP="00B43CE2"/>
    <w:p w14:paraId="5ABF6939" w14:textId="77777777" w:rsidR="00B43CE2" w:rsidRDefault="00B43CE2" w:rsidP="00B43CE2">
      <w:r>
        <w:t>Machine Leg Press</w:t>
      </w:r>
      <w:r w:rsidR="00C70293">
        <w:t xml:space="preserve"> -  </w:t>
      </w:r>
      <w:r w:rsidR="00C70293" w:rsidRPr="00C70293">
        <w:t>https://www.youtube.com/watch?v=Oxy31rMrTeo</w:t>
      </w:r>
    </w:p>
    <w:p w14:paraId="7C34A21F" w14:textId="77777777" w:rsidR="00B43CE2" w:rsidRDefault="00B43CE2" w:rsidP="00B43CE2"/>
    <w:p w14:paraId="0A3C671E" w14:textId="77777777" w:rsidR="00B43CE2" w:rsidRDefault="00B43CE2" w:rsidP="00B43CE2">
      <w:r>
        <w:t>Machine Leg (hamstring) Curls</w:t>
      </w:r>
      <w:r w:rsidR="00C70293">
        <w:t xml:space="preserve"> - </w:t>
      </w:r>
      <w:hyperlink r:id="rId8" w:history="1">
        <w:r w:rsidR="00C70293" w:rsidRPr="002547DE">
          <w:rPr>
            <w:rStyle w:val="Hyperlink"/>
          </w:rPr>
          <w:t>https://www.youtube.com/watch?v=jxctD6fL_FQ</w:t>
        </w:r>
      </w:hyperlink>
      <w:r w:rsidR="00C70293">
        <w:t xml:space="preserve"> (</w:t>
      </w:r>
      <w:proofErr w:type="gramStart"/>
      <w:r w:rsidR="00C70293">
        <w:t xml:space="preserve">preferred)   </w:t>
      </w:r>
      <w:proofErr w:type="gramEnd"/>
      <w:r w:rsidR="00C70293">
        <w:t xml:space="preserve">or </w:t>
      </w:r>
      <w:r w:rsidR="00C70293" w:rsidRPr="00C70293">
        <w:t>https://www.youtube.com/watch?v=ELOCsoDSmrg</w:t>
      </w:r>
    </w:p>
    <w:p w14:paraId="4A4C9415" w14:textId="77777777" w:rsidR="00B43CE2" w:rsidRDefault="00B43CE2" w:rsidP="00B43CE2"/>
    <w:p w14:paraId="76D9CD95" w14:textId="77777777" w:rsidR="00B43CE2" w:rsidRDefault="00B43CE2" w:rsidP="00B43CE2">
      <w:r>
        <w:t xml:space="preserve">Machine Leg (quads) Extensions </w:t>
      </w:r>
      <w:r w:rsidR="00C70293">
        <w:t xml:space="preserve">- </w:t>
      </w:r>
      <w:r w:rsidR="00C70293" w:rsidRPr="00C70293">
        <w:t>https://www.youtube.com/watch?v=YyvSfVjQeL0</w:t>
      </w:r>
    </w:p>
    <w:p w14:paraId="1CB0B2CF" w14:textId="77777777" w:rsidR="00B43CE2" w:rsidRDefault="00B43CE2" w:rsidP="00B43CE2"/>
    <w:p w14:paraId="41C87568" w14:textId="77777777" w:rsidR="00B43CE2" w:rsidRDefault="00B43CE2" w:rsidP="00B43CE2">
      <w:r>
        <w:t xml:space="preserve">Machine Standing Calf Raises </w:t>
      </w:r>
      <w:r w:rsidR="00C70293">
        <w:t xml:space="preserve">- </w:t>
      </w:r>
      <w:r w:rsidR="00C70293" w:rsidRPr="00C70293">
        <w:t>https://www.youtube.com/watch?v=YMmgqO8Jo-k</w:t>
      </w:r>
    </w:p>
    <w:p w14:paraId="424CF830" w14:textId="77777777" w:rsidR="00B43CE2" w:rsidRDefault="00B43CE2" w:rsidP="00B43CE2"/>
    <w:p w14:paraId="1DDA2860" w14:textId="77777777" w:rsidR="00B43CE2" w:rsidRDefault="00B43CE2" w:rsidP="00B43CE2">
      <w:r>
        <w:t xml:space="preserve">Machine </w:t>
      </w:r>
      <w:proofErr w:type="spellStart"/>
      <w:r>
        <w:t>Lat</w:t>
      </w:r>
      <w:proofErr w:type="spellEnd"/>
      <w:r>
        <w:t xml:space="preserve"> Pulldown </w:t>
      </w:r>
      <w:r w:rsidR="00F3351D">
        <w:t xml:space="preserve">- </w:t>
      </w:r>
      <w:r w:rsidR="00F3351D" w:rsidRPr="00F3351D">
        <w:t>https://www.youtube.com/watch?v=kwJeh3QyhVE</w:t>
      </w:r>
    </w:p>
    <w:p w14:paraId="554BA3AB" w14:textId="77777777" w:rsidR="00B43CE2" w:rsidRDefault="00B43CE2" w:rsidP="00B43CE2"/>
    <w:p w14:paraId="51D2CB2F" w14:textId="77777777" w:rsidR="00B43CE2" w:rsidRDefault="00B43CE2" w:rsidP="00B43CE2">
      <w:r>
        <w:t>Machine Shoulder Press</w:t>
      </w:r>
      <w:r w:rsidR="00F3351D">
        <w:t xml:space="preserve"> - </w:t>
      </w:r>
      <w:r w:rsidR="00F3351D" w:rsidRPr="00F3351D">
        <w:t>https://www.youtube.com/watch?v=Wqq43dKW1TU</w:t>
      </w:r>
    </w:p>
    <w:p w14:paraId="1EC9B1C7" w14:textId="77777777" w:rsidR="00B43CE2" w:rsidRDefault="00B43CE2" w:rsidP="00B43CE2"/>
    <w:p w14:paraId="3AB5E1C1" w14:textId="77777777" w:rsidR="00B43CE2" w:rsidRDefault="00B43CE2" w:rsidP="00B43CE2">
      <w:r>
        <w:t>Smith Machine Squats</w:t>
      </w:r>
      <w:r w:rsidR="00221B4A">
        <w:t xml:space="preserve"> - </w:t>
      </w:r>
      <w:r w:rsidR="00221B4A" w:rsidRPr="00221B4A">
        <w:t>https://www.youtube.com/watch?v=AHnX-aimA4E</w:t>
      </w:r>
    </w:p>
    <w:p w14:paraId="6EA2875F" w14:textId="77777777" w:rsidR="00B43CE2" w:rsidRDefault="00B43CE2" w:rsidP="00B43CE2"/>
    <w:p w14:paraId="6C3034AE" w14:textId="77777777" w:rsidR="00B43CE2" w:rsidRDefault="00B43CE2" w:rsidP="00B43CE2">
      <w:r>
        <w:t>Abductor/Adductor Machine</w:t>
      </w:r>
      <w:r w:rsidR="00221B4A">
        <w:t xml:space="preserve"> - </w:t>
      </w:r>
      <w:hyperlink r:id="rId9" w:history="1">
        <w:r w:rsidR="00424998" w:rsidRPr="002547DE">
          <w:rPr>
            <w:rStyle w:val="Hyperlink"/>
          </w:rPr>
          <w:t>https://www.youtube.com/watch?v=GmRSV_n2E_0</w:t>
        </w:r>
      </w:hyperlink>
      <w:r w:rsidR="00424998">
        <w:t xml:space="preserve"> &amp; </w:t>
      </w:r>
      <w:hyperlink r:id="rId10" w:history="1">
        <w:r w:rsidR="00424998" w:rsidRPr="002547DE">
          <w:rPr>
            <w:rStyle w:val="Hyperlink"/>
          </w:rPr>
          <w:t>https://www.youtube.com/watch?v=2b97cvyH9sE</w:t>
        </w:r>
      </w:hyperlink>
      <w:r w:rsidR="00424998">
        <w:t xml:space="preserve"> </w:t>
      </w:r>
    </w:p>
    <w:p w14:paraId="1061EA14" w14:textId="77777777" w:rsidR="00B43CE2" w:rsidRDefault="00B43CE2" w:rsidP="00B43CE2"/>
    <w:p w14:paraId="175DC647" w14:textId="77777777" w:rsidR="00B43CE2" w:rsidRDefault="00B43CE2" w:rsidP="00B43CE2">
      <w:r>
        <w:t>Bench Press</w:t>
      </w:r>
      <w:r w:rsidR="00424998">
        <w:t xml:space="preserve"> - </w:t>
      </w:r>
      <w:hyperlink r:id="rId11" w:history="1">
        <w:r w:rsidR="00C20178" w:rsidRPr="002547DE">
          <w:rPr>
            <w:rStyle w:val="Hyperlink"/>
          </w:rPr>
          <w:t>https://www.youtube.com/watch?v=EPetH7lopsE</w:t>
        </w:r>
      </w:hyperlink>
      <w:r w:rsidR="00C20178">
        <w:t xml:space="preserve"> or with dumbbells  </w:t>
      </w:r>
      <w:hyperlink r:id="rId12" w:history="1">
        <w:r w:rsidR="00C20178" w:rsidRPr="002547DE">
          <w:rPr>
            <w:rStyle w:val="Hyperlink"/>
          </w:rPr>
          <w:t>https://www.youtube.com/watch?v=P-C9UOQb0Pg</w:t>
        </w:r>
      </w:hyperlink>
      <w:r w:rsidR="00C20178">
        <w:t xml:space="preserve"> </w:t>
      </w:r>
    </w:p>
    <w:p w14:paraId="038C5070" w14:textId="77777777" w:rsidR="00B43CE2" w:rsidRDefault="00B43CE2" w:rsidP="00B43CE2"/>
    <w:p w14:paraId="38F68678" w14:textId="77777777" w:rsidR="00B43CE2" w:rsidRDefault="00B43CE2" w:rsidP="00B43CE2">
      <w:r>
        <w:t>One-Arm Dumbbel</w:t>
      </w:r>
      <w:r w:rsidR="00D14E66">
        <w:t>l</w:t>
      </w:r>
      <w:r>
        <w:t xml:space="preserve"> Row</w:t>
      </w:r>
      <w:r w:rsidR="00C20178">
        <w:t xml:space="preserve"> - </w:t>
      </w:r>
      <w:r w:rsidR="00C20178" w:rsidRPr="00C20178">
        <w:t>https://www.youtube.com/watch?v=pYcpY20QaE8</w:t>
      </w:r>
    </w:p>
    <w:p w14:paraId="649182C2" w14:textId="77777777" w:rsidR="00B43CE2" w:rsidRDefault="00B43CE2" w:rsidP="00B43CE2"/>
    <w:p w14:paraId="3D522C29" w14:textId="77777777" w:rsidR="00B43CE2" w:rsidRDefault="00B43CE2" w:rsidP="00B43CE2">
      <w:r>
        <w:t>Dumbbell Shoulder Press</w:t>
      </w:r>
      <w:r w:rsidR="00C20178">
        <w:t xml:space="preserve"> - </w:t>
      </w:r>
      <w:r w:rsidR="00302F41" w:rsidRPr="00302F41">
        <w:t>https://www.youtube.com/watch?v=qEwKCR5JCog</w:t>
      </w:r>
    </w:p>
    <w:p w14:paraId="1474F903" w14:textId="77777777" w:rsidR="00B43CE2" w:rsidRDefault="00B43CE2" w:rsidP="00B43CE2"/>
    <w:p w14:paraId="6681B2F1" w14:textId="77777777" w:rsidR="00B43CE2" w:rsidRDefault="00B43CE2" w:rsidP="00B43CE2">
      <w:r>
        <w:t>Dumbbell Curls</w:t>
      </w:r>
      <w:r w:rsidR="00302F41">
        <w:t xml:space="preserve"> - </w:t>
      </w:r>
      <w:r w:rsidR="00302F41" w:rsidRPr="00302F41">
        <w:t>https://www.youtube.com/watch?v=sAq_ocpRh_I</w:t>
      </w:r>
    </w:p>
    <w:p w14:paraId="18BAB300" w14:textId="77777777" w:rsidR="00B43CE2" w:rsidRDefault="00B43CE2" w:rsidP="00B43CE2"/>
    <w:p w14:paraId="4D71CC9C" w14:textId="77777777" w:rsidR="00B43CE2" w:rsidRDefault="00B43CE2" w:rsidP="00B43CE2">
      <w:proofErr w:type="spellStart"/>
      <w:r>
        <w:t>Tricep</w:t>
      </w:r>
      <w:proofErr w:type="spellEnd"/>
      <w:r>
        <w:t xml:space="preserve"> Rope Pushdown</w:t>
      </w:r>
      <w:r w:rsidR="00302F41">
        <w:t xml:space="preserve"> - </w:t>
      </w:r>
      <w:r w:rsidR="00E9272F" w:rsidRPr="00E9272F">
        <w:t>https://www.youtube.com/watch?v=vB5OHsJ3EME</w:t>
      </w:r>
    </w:p>
    <w:p w14:paraId="21C34CB3" w14:textId="77777777" w:rsidR="00B43CE2" w:rsidRDefault="00B43CE2" w:rsidP="00B43CE2"/>
    <w:p w14:paraId="5C622234" w14:textId="77777777" w:rsidR="00B43CE2" w:rsidRDefault="00B43CE2" w:rsidP="00B43CE2">
      <w:r>
        <w:lastRenderedPageBreak/>
        <w:t xml:space="preserve">Dumbbell Squats to Bench </w:t>
      </w:r>
      <w:r w:rsidR="00E9272F">
        <w:t xml:space="preserve">- </w:t>
      </w:r>
      <w:r w:rsidR="00E9272F" w:rsidRPr="00E9272F">
        <w:t>https://www.youtube.com/watch?v=lDq799WEDsE</w:t>
      </w:r>
    </w:p>
    <w:p w14:paraId="3BC7010E" w14:textId="77777777" w:rsidR="00B43CE2" w:rsidRDefault="00B43CE2" w:rsidP="00B43CE2"/>
    <w:p w14:paraId="5C803998" w14:textId="77777777" w:rsidR="00B43CE2" w:rsidRDefault="00B43CE2" w:rsidP="00B43CE2">
      <w:r>
        <w:t xml:space="preserve">Straight Bar Deadlifts </w:t>
      </w:r>
      <w:r w:rsidR="00E9272F">
        <w:t xml:space="preserve">- </w:t>
      </w:r>
      <w:hyperlink r:id="rId13" w:history="1">
        <w:r w:rsidR="00F37C66" w:rsidRPr="002547DE">
          <w:rPr>
            <w:rStyle w:val="Hyperlink"/>
          </w:rPr>
          <w:t>https://www.youtube.com/watch?v=JD9J2f4UgCY</w:t>
        </w:r>
      </w:hyperlink>
      <w:r w:rsidR="00F37C66">
        <w:t xml:space="preserve"> (can use the same preset bar that you used for bench press because some bars may be too heavy)</w:t>
      </w:r>
    </w:p>
    <w:p w14:paraId="3E2E6F4F" w14:textId="77777777" w:rsidR="00B43CE2" w:rsidRDefault="00B43CE2" w:rsidP="00B43CE2"/>
    <w:p w14:paraId="1671038B" w14:textId="77777777" w:rsidR="00B43CE2" w:rsidRDefault="00B43CE2" w:rsidP="00B43CE2">
      <w:r>
        <w:t xml:space="preserve">Bodyweight Walking Lunges – </w:t>
      </w:r>
      <w:hyperlink r:id="rId14" w:history="1">
        <w:r w:rsidR="00932308" w:rsidRPr="002547DE">
          <w:rPr>
            <w:rStyle w:val="Hyperlink"/>
          </w:rPr>
          <w:t>https://www.youtube.com/watch?v=6EfX6ET_TyA</w:t>
        </w:r>
      </w:hyperlink>
      <w:r w:rsidR="00932308">
        <w:t xml:space="preserve"> KEEP THE CHEST HIGH AND PROUD AND DO NOT LET YOUR KNEE SHOOT FORWARD OVER YOUR TOES</w:t>
      </w:r>
    </w:p>
    <w:p w14:paraId="08A196CF" w14:textId="77777777" w:rsidR="00B43CE2" w:rsidRDefault="00B43CE2" w:rsidP="00B43CE2"/>
    <w:p w14:paraId="3A23363A" w14:textId="77777777" w:rsidR="00D14E66" w:rsidRDefault="00D14E66" w:rsidP="00B43CE2">
      <w:r>
        <w:t>Dumbbell Calf Raises</w:t>
      </w:r>
      <w:r w:rsidR="00932308">
        <w:t xml:space="preserve"> - </w:t>
      </w:r>
      <w:hyperlink r:id="rId15" w:history="1">
        <w:r w:rsidR="00932308" w:rsidRPr="002547DE">
          <w:rPr>
            <w:rStyle w:val="Hyperlink"/>
          </w:rPr>
          <w:t>https://www.youtube.com/watch?v=-M4-G8p8fmc</w:t>
        </w:r>
      </w:hyperlink>
      <w:r w:rsidR="00932308">
        <w:t xml:space="preserve"> </w:t>
      </w:r>
    </w:p>
    <w:p w14:paraId="73E41D4B" w14:textId="77777777" w:rsidR="00D14E66" w:rsidRDefault="00D14E66" w:rsidP="00B43CE2"/>
    <w:p w14:paraId="1144B85D" w14:textId="77777777" w:rsidR="00D14E66" w:rsidRDefault="00D14E66" w:rsidP="00B43CE2">
      <w:r>
        <w:t>Air Squats</w:t>
      </w:r>
      <w:r w:rsidR="00932308">
        <w:t xml:space="preserve"> - </w:t>
      </w:r>
      <w:hyperlink r:id="rId16" w:history="1">
        <w:r w:rsidR="00585BC7" w:rsidRPr="002547DE">
          <w:rPr>
            <w:rStyle w:val="Hyperlink"/>
          </w:rPr>
          <w:t>https://www.youtube.com/watch?v=jQr-Zo4m0os</w:t>
        </w:r>
      </w:hyperlink>
      <w:r w:rsidR="00585BC7">
        <w:t xml:space="preserve"> </w:t>
      </w:r>
    </w:p>
    <w:p w14:paraId="146193D7" w14:textId="77777777" w:rsidR="00D14E66" w:rsidRDefault="00D14E66" w:rsidP="00B43CE2"/>
    <w:p w14:paraId="7E716097" w14:textId="77777777" w:rsidR="00D14E66" w:rsidRDefault="00D14E66" w:rsidP="00B43CE2">
      <w:r>
        <w:t>Smith Machine Incline Press</w:t>
      </w:r>
      <w:r w:rsidR="00010DE0">
        <w:t xml:space="preserve"> - </w:t>
      </w:r>
      <w:hyperlink r:id="rId17" w:history="1">
        <w:r w:rsidR="00585BC7" w:rsidRPr="002547DE">
          <w:rPr>
            <w:rStyle w:val="Hyperlink"/>
          </w:rPr>
          <w:t>https://www.youtube.com/watch?v=b8DqTO6ak0k</w:t>
        </w:r>
      </w:hyperlink>
      <w:r w:rsidR="00585BC7">
        <w:t xml:space="preserve"> </w:t>
      </w:r>
    </w:p>
    <w:p w14:paraId="5E93779E" w14:textId="77777777" w:rsidR="00D14E66" w:rsidRDefault="00D14E66" w:rsidP="00B43CE2"/>
    <w:p w14:paraId="5A60BE7D" w14:textId="77777777" w:rsidR="00D14E66" w:rsidRDefault="00D14E66" w:rsidP="00B43CE2">
      <w:r>
        <w:t>Straight Bar Rows</w:t>
      </w:r>
      <w:r w:rsidR="00010DE0">
        <w:t xml:space="preserve"> - </w:t>
      </w:r>
      <w:hyperlink r:id="rId18" w:history="1">
        <w:r w:rsidR="00585BC7" w:rsidRPr="002547DE">
          <w:rPr>
            <w:rStyle w:val="Hyperlink"/>
          </w:rPr>
          <w:t>https://www.youtube.com/watch?v=OMlh_52Q7yQ</w:t>
        </w:r>
      </w:hyperlink>
      <w:r w:rsidR="00585BC7">
        <w:t xml:space="preserve"> </w:t>
      </w:r>
    </w:p>
    <w:p w14:paraId="4C78B64C" w14:textId="77777777" w:rsidR="00D14E66" w:rsidRDefault="00D14E66" w:rsidP="00B43CE2"/>
    <w:p w14:paraId="4DF6693C" w14:textId="77777777" w:rsidR="00D14E66" w:rsidRDefault="00D14E66" w:rsidP="00B43CE2">
      <w:r>
        <w:t xml:space="preserve">Dumbbell Shoulder </w:t>
      </w:r>
      <w:proofErr w:type="spellStart"/>
      <w:r>
        <w:t>Flyes</w:t>
      </w:r>
      <w:proofErr w:type="spellEnd"/>
      <w:r>
        <w:t xml:space="preserve"> </w:t>
      </w:r>
      <w:r w:rsidR="00585BC7">
        <w:t xml:space="preserve">- </w:t>
      </w:r>
      <w:r w:rsidR="002F1C66" w:rsidRPr="002F1C66">
        <w:t>https://www.youtube.com/watch?v=ttvfGg9d76c</w:t>
      </w:r>
    </w:p>
    <w:p w14:paraId="013004A8" w14:textId="77777777" w:rsidR="00D14E66" w:rsidRDefault="00D14E66" w:rsidP="00B43CE2"/>
    <w:p w14:paraId="2A2F5D0D" w14:textId="77777777" w:rsidR="00D14E66" w:rsidRDefault="00D14E66" w:rsidP="00B43CE2">
      <w:r>
        <w:t>Straight Bar Curls</w:t>
      </w:r>
      <w:r w:rsidR="002F1C66">
        <w:t xml:space="preserve"> - </w:t>
      </w:r>
      <w:r w:rsidR="002F1C66" w:rsidRPr="002F1C66">
        <w:t>https://www.youtube.com/watch?v=LY1V6UbRHFM</w:t>
      </w:r>
    </w:p>
    <w:p w14:paraId="76118227" w14:textId="77777777" w:rsidR="00D14E66" w:rsidRDefault="00D14E66" w:rsidP="00B43CE2"/>
    <w:p w14:paraId="18BB13FC" w14:textId="77777777" w:rsidR="00D14E66" w:rsidRDefault="00D14E66" w:rsidP="00B43CE2">
      <w:r>
        <w:t xml:space="preserve">Dumbbell </w:t>
      </w:r>
      <w:proofErr w:type="spellStart"/>
      <w:r>
        <w:t>Tricep</w:t>
      </w:r>
      <w:proofErr w:type="spellEnd"/>
      <w:r>
        <w:t xml:space="preserve"> Kickbacks </w:t>
      </w:r>
      <w:r w:rsidR="002248AB">
        <w:t xml:space="preserve">- </w:t>
      </w:r>
      <w:r w:rsidR="002248AB" w:rsidRPr="002248AB">
        <w:t>https://www.youtube.com/watch?v=6SS6K3lAwZ8</w:t>
      </w:r>
    </w:p>
    <w:p w14:paraId="5BFA6584" w14:textId="77777777" w:rsidR="00D14E66" w:rsidRDefault="00D14E66" w:rsidP="00B43CE2"/>
    <w:p w14:paraId="301550EC" w14:textId="77777777" w:rsidR="00D14E66" w:rsidRDefault="00D14E66" w:rsidP="00B43CE2">
      <w:r>
        <w:t xml:space="preserve">Barbell Squats </w:t>
      </w:r>
      <w:r w:rsidR="002F1C66">
        <w:t xml:space="preserve">- </w:t>
      </w:r>
      <w:hyperlink r:id="rId19" w:history="1">
        <w:r w:rsidR="00D66485" w:rsidRPr="002547DE">
          <w:rPr>
            <w:rStyle w:val="Hyperlink"/>
          </w:rPr>
          <w:t>https://www.youtube.com/watch?v=40p1qQZTNRw</w:t>
        </w:r>
      </w:hyperlink>
      <w:r w:rsidR="00D66485">
        <w:t xml:space="preserve"> I am NOT fan of squatting to extreme depth.  I actually recommend putting a bench behind you so you can squat back onto it much like the dumbbell squats.  </w:t>
      </w:r>
    </w:p>
    <w:p w14:paraId="3CCE2AA7" w14:textId="77777777" w:rsidR="00D14E66" w:rsidRDefault="00D14E66" w:rsidP="00B43CE2"/>
    <w:p w14:paraId="4C4715FE" w14:textId="77777777" w:rsidR="00D14E66" w:rsidRDefault="00D14E66" w:rsidP="00B43CE2">
      <w:r>
        <w:t xml:space="preserve">Dumbbell RDL </w:t>
      </w:r>
      <w:r w:rsidR="00A14BA0">
        <w:t xml:space="preserve">- </w:t>
      </w:r>
      <w:r w:rsidR="005703FB" w:rsidRPr="005703FB">
        <w:t>https://www.youtube.com/watch?v=FQKfr1YDhEk</w:t>
      </w:r>
    </w:p>
    <w:p w14:paraId="5E239C7F" w14:textId="77777777" w:rsidR="00D14E66" w:rsidRDefault="00D14E66" w:rsidP="00B43CE2"/>
    <w:p w14:paraId="17378B35" w14:textId="77777777" w:rsidR="00D14E66" w:rsidRPr="00F54761" w:rsidRDefault="00D14E66" w:rsidP="00B43CE2">
      <w:r>
        <w:t xml:space="preserve">Dumbbell Walking Lunges </w:t>
      </w:r>
      <w:r w:rsidR="005703FB">
        <w:t xml:space="preserve">- </w:t>
      </w:r>
      <w:hyperlink r:id="rId20" w:history="1">
        <w:r w:rsidR="00FB6418" w:rsidRPr="002547DE">
          <w:rPr>
            <w:rStyle w:val="Hyperlink"/>
          </w:rPr>
          <w:t>https://www.youtube.com/watch?v=SniKHGKDJyU</w:t>
        </w:r>
      </w:hyperlink>
      <w:r w:rsidR="00FB6418">
        <w:t xml:space="preserve"> same cues as the bodyweight lunges!</w:t>
      </w:r>
      <w:bookmarkStart w:id="0" w:name="_GoBack"/>
      <w:bookmarkEnd w:id="0"/>
    </w:p>
    <w:sectPr w:rsidR="00D14E66" w:rsidRPr="00F54761" w:rsidSect="0056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D1243"/>
    <w:multiLevelType w:val="hybridMultilevel"/>
    <w:tmpl w:val="8078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C6"/>
    <w:rsid w:val="00010DE0"/>
    <w:rsid w:val="00221B4A"/>
    <w:rsid w:val="002248AB"/>
    <w:rsid w:val="002F1C66"/>
    <w:rsid w:val="00302F41"/>
    <w:rsid w:val="0038763E"/>
    <w:rsid w:val="00424998"/>
    <w:rsid w:val="005670C6"/>
    <w:rsid w:val="005703FB"/>
    <w:rsid w:val="00585BC7"/>
    <w:rsid w:val="00932308"/>
    <w:rsid w:val="00A14BA0"/>
    <w:rsid w:val="00B43CE2"/>
    <w:rsid w:val="00C20178"/>
    <w:rsid w:val="00C70293"/>
    <w:rsid w:val="00D14E66"/>
    <w:rsid w:val="00D32B64"/>
    <w:rsid w:val="00D66485"/>
    <w:rsid w:val="00E05911"/>
    <w:rsid w:val="00E9272F"/>
    <w:rsid w:val="00F3351D"/>
    <w:rsid w:val="00F37C66"/>
    <w:rsid w:val="00F54761"/>
    <w:rsid w:val="00F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F5C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GmRSV_n2E_0" TargetMode="External"/><Relationship Id="rId20" Type="http://schemas.openxmlformats.org/officeDocument/2006/relationships/hyperlink" Target="https://www.youtube.com/watch?v=SniKHGKDJyU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youtube.com/watch?v=2b97cvyH9sE" TargetMode="External"/><Relationship Id="rId11" Type="http://schemas.openxmlformats.org/officeDocument/2006/relationships/hyperlink" Target="https://www.youtube.com/watch?v=EPetH7lopsE" TargetMode="External"/><Relationship Id="rId12" Type="http://schemas.openxmlformats.org/officeDocument/2006/relationships/hyperlink" Target="https://www.youtube.com/watch?v=P-C9UOQb0Pg" TargetMode="External"/><Relationship Id="rId13" Type="http://schemas.openxmlformats.org/officeDocument/2006/relationships/hyperlink" Target="https://www.youtube.com/watch?v=JD9J2f4UgCY" TargetMode="External"/><Relationship Id="rId14" Type="http://schemas.openxmlformats.org/officeDocument/2006/relationships/hyperlink" Target="https://www.youtube.com/watch?v=6EfX6ET_TyA" TargetMode="External"/><Relationship Id="rId15" Type="http://schemas.openxmlformats.org/officeDocument/2006/relationships/hyperlink" Target="https://www.youtube.com/watch?v=-M4-G8p8fmc" TargetMode="External"/><Relationship Id="rId16" Type="http://schemas.openxmlformats.org/officeDocument/2006/relationships/hyperlink" Target="https://www.youtube.com/watch?v=jQr-Zo4m0os" TargetMode="External"/><Relationship Id="rId17" Type="http://schemas.openxmlformats.org/officeDocument/2006/relationships/hyperlink" Target="https://www.youtube.com/watch?v=b8DqTO6ak0k" TargetMode="External"/><Relationship Id="rId18" Type="http://schemas.openxmlformats.org/officeDocument/2006/relationships/hyperlink" Target="https://www.youtube.com/watch?v=OMlh_52Q7yQ" TargetMode="External"/><Relationship Id="rId19" Type="http://schemas.openxmlformats.org/officeDocument/2006/relationships/hyperlink" Target="https://www.youtube.com/watch?v=40p1qQZTNR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Um0BiZCWlQ" TargetMode="External"/><Relationship Id="rId6" Type="http://schemas.openxmlformats.org/officeDocument/2006/relationships/hyperlink" Target="https://www.youtube.com/watch?v=qCF_hG27jVU" TargetMode="External"/><Relationship Id="rId7" Type="http://schemas.openxmlformats.org/officeDocument/2006/relationships/hyperlink" Target="https://www.youtube.com/watch?v=kJo3fiUgdV4" TargetMode="External"/><Relationship Id="rId8" Type="http://schemas.openxmlformats.org/officeDocument/2006/relationships/hyperlink" Target="https://www.youtube.com/watch?v=jxctD6fL_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GUNNFIT 4weekfix YouTube Links.docx</Template>
  <TotalTime>23</TotalTime>
  <Pages>2</Pages>
  <Words>569</Words>
  <Characters>3248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Andersen</dc:creator>
  <cp:keywords/>
  <dc:description/>
  <cp:lastModifiedBy>Gunnar Andersen</cp:lastModifiedBy>
  <cp:revision>1</cp:revision>
  <dcterms:created xsi:type="dcterms:W3CDTF">2016-12-30T13:35:00Z</dcterms:created>
  <dcterms:modified xsi:type="dcterms:W3CDTF">2016-12-30T21:10:00Z</dcterms:modified>
</cp:coreProperties>
</file>